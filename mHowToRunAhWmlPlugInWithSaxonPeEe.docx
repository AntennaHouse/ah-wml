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-even.xml" ContentType="application/vnd.openxmlformats-officedocument.wordprocessingml.header+xml"/>
  <Override PartName="/word/header-odd.xml" ContentType="application/vnd.openxmlformats-officedocument.wordprocessingml.header+xml"/>
  <Override PartName="/word/header-even-fm.xml" ContentType="application/vnd.openxmlformats-officedocument.wordprocessingml.header+xml"/>
  <Override PartName="/word/header-odd-fm.xml" ContentType="application/vnd.openxmlformats-officedocument.wordprocessingml.header+xml"/>
  <Override PartName="/word/footer-even.xml" ContentType="application/vnd.openxmlformats-officedocument.wordprocessingml.footer+xml"/>
  <Override PartName="/word/footer-odd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!-- topic @id="dita-merge1.task1"-->
    <!--[getSectionPropertyElemBefore] prmElem= dita-merge1.task1-->
    <w:p>
      <w:pPr>
        <w:pStyle w:val="Heading1"/>
        <w:numPr>
          <w:ilvl w:val="0"/>
          <w:numId w:val="5000"/>
        </w:numPr>
      </w:pPr>
      <w:bookmarkStart w:id="1" w:name="Ref_00001"/>
      <w:r>
        <w:t xml:space="preserve">Running From Command Line</w:t>
      </w:r>
      <w:bookmarkEnd w:id="1"/>
    </w:p>
    <w:p>
      <w:pPr>
        <w:pStyle w:val="BodyText"/>
      </w:pPr>
      <w:r>
        <w:t xml:space="preserve">You can invoke this plug-in by changing startcmd.bat file.</w:t>
      </w:r>
    </w:p>
    <!--[getSectionPropertyElemAfter] prmElem= dita-merge1.task1-->
    <!--[getSectionPropertyElemBefore] prmElem= dita-merge1.task1.taskbody1-->
    <w:p>
      <w:pPr>
        <w:pStyle w:val="BodyText"/>
      </w:pPr>
      <w:r>
        <w:t xml:space="preserve">Before running command-line, you must install com.antennahouse.wml plug-in into your DITA-OT.</w:t>
      </w:r>
    </w:p>
    <w:p>
      <w:pPr>
        <w:pStyle w:val="ol"/>
        <w:keepNext w:val="true"/>
        <w:numPr>
          <w:ilvl w:val="0"/>
          <w:numId w:val="10001"/>
        </w:numPr>
        <w:ind w:start="320"/>
      </w:pPr>
      <w:r>
        <w:t xml:space="preserve">Add your Saxon PE/EE .jar file path at the top of CLASSPATH setting batch file instead of Saxon HE.</w:t>
      </w:r>
    </w:p>
    <w:p>
      <w:pPr>
        <w:pStyle w:val="HTMLPreformatted"/>
      </w:pPr>
      <w:r>
        <w:t xml:space="preserve">@echo off</w:t>
      </w:r>
      <w:r>
        <w:br/>
      </w:r>
      <w:r>
        <w:t xml:space="preserve">REM Generated file, do not edit manually</w:t>
      </w:r>
      <w:r>
        <w:br/>
      </w:r>
      <w:r>
        <w:t xml:space="preserve">echo "NOTE: The startcmd.bat has been deprecated, use the dita.bat command instead."</w:t>
      </w:r>
      <w:r>
        <w:br/>
      </w:r>
      <w:r>
        <w:t xml:space="preserve">pause</w:t>
      </w:r>
      <w:r>
        <w:br/>
      </w:r>
      <w:r>
        <w:br/>
      </w:r>
      <w:r>
        <w:t xml:space="preserve">REM Get the absolute path of DITAOT's home directory</w:t>
      </w:r>
      <w:r>
        <w:br/>
      </w:r>
      <w:r>
        <w:t xml:space="preserve">set DITA_DIR=%~dp0</w:t>
      </w:r>
      <w:r>
        <w:br/>
      </w:r>
      <w:r>
        <w:br/>
      </w:r>
      <w:r>
        <w:t xml:space="preserve">REM Set environment variables</w:t>
      </w:r>
      <w:r>
        <w:br/>
      </w:r>
      <w:r>
        <w:t xml:space="preserve">set ANT_OPTS=-Xmx512m %ANT_OPTS%</w:t>
      </w:r>
      <w:r>
        <w:br/>
      </w:r>
      <w:r>
        <w:t xml:space="preserve">set ANT_OPTS=%ANT_OPTS% -Djavax.xml.transform.TransformerFactory=net.sf.saxon.TransformerFactoryImpl</w:t>
      </w:r>
      <w:r>
        <w:br/>
      </w:r>
      <w:r>
        <w:t xml:space="preserve">set ANT_HOME=%DITA_DIR%</w:t>
      </w:r>
      <w:r>
        <w:br/>
      </w:r>
      <w:r>
        <w:t xml:space="preserve">set PATH=%DITA_DIR%\bin;%PATH%</w:t>
      </w:r>
      <w:r>
        <w:br/>
      </w:r>
      <w:r>
        <w:t xml:space="preserve">set CLASSPATH=%DITA_DIR%lib;%CLASSPATH%</w:t>
      </w:r>
      <w:r>
        <w:br/>
      </w:r>
      <w:r>
        <w:t xml:space="preserve">REM Add my Saxon PE to CLASSPATH</w:t>
      </w:r>
      <w:r>
        <w:br/>
      </w:r>
      <w:r>
        <w:t xml:space="preserve">set CLASSPATH=D:\My_Documents\Java\SaxonPE9-8-0-12J\saxon9pe.jar;%CLASSPATH%</w:t>
      </w:r>
      <w:r>
        <w:br/>
      </w:r>
      <w:r>
        <w:t xml:space="preserve">REM Remove SaxonHE from CLASSPATH setting</w:t>
      </w:r>
      <w:r>
        <w:br/>
      </w:r>
      <w:r>
        <w:t xml:space="preserve">REM set CLASSPATH=%DITA_DIR%lib\Saxon-HE-9.8.0-12.jar;%CLASSPATH%</w:t>
      </w:r>
      <w:r>
        <w:br/>
      </w:r>
      <w:r>
        <w:t xml:space="preserve">set CLASSPATH=%DITA_DIR%lib\ant-apache-resolver-1.10.3.jar;%CLASSPATH%</w:t>
      </w:r>
      <w:r>
        <w:br/>
      </w:r>
      <w:r>
        <w:t xml:space="preserve">set CLASSPATH=%DITA_DIR%lib\ant-launcher.jar;%CLASSPATH%</w:t>
      </w:r>
      <w:r>
        <w:br/>
      </w:r>
      <w:r>
        <w:t xml:space="preserve">set CLASSPATH=%DITA_DIR%lib\ant.jar;%CLASSPATH%</w:t>
      </w:r>
      <w:r>
        <w:br/>
      </w:r>
      <w:r>
        <w:t xml:space="preserve">...</w:t>
      </w:r>
      <w:r>
        <w:br/>
      </w:r>
    </w:p>
    <w:p>
      <w:pPr>
        <w:pStyle w:val="ol"/>
        <w:numPr>
          <w:ilvl w:val="0"/>
          <w:numId w:val="10001"/>
        </w:numPr>
        <w:ind w:start="320"/>
      </w:pPr>
      <w:r>
        <w:t xml:space="preserve">Open command window by clicking startcmd.bat.</w:t>
      </w:r>
    </w:p>
    <w:p>
      <w:pPr>
        <w:pStyle w:val="ol"/>
        <w:keepNext w:val="true"/>
        <w:numPr>
          <w:ilvl w:val="0"/>
          <w:numId w:val="10001"/>
        </w:numPr>
        <w:ind w:start="320"/>
      </w:pPr>
      <w:r>
        <w:t xml:space="preserve">Input ant command to invoke DITA-OT specifying "ah.wml" as transtype.</w:t>
      </w:r>
    </w:p>
    <!--[getSectionPropertyElemBefore] prmElem= dita-merge1.task1.taskbody1.steps1.step3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5769200" cy="3603475"/>
            <wp:effectExtent l="0" t="0" r="0" b="0"/>
            <wp:docPr id="10001" name="2018-11-14-1.png" descr="2018-11-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" name="2018-11-14-1.png" descr="2018-11-14-1.png"/>
                    <pic:cNvPicPr/>
                  </pic:nvPicPr>
                  <pic:blipFill>
                    <a:blip xmlns:r="http://schemas.openxmlformats.org/officeDocument/2006/relationships" r:embed="rId10001"/>
                    <a:stretch>
                      <a:fillRect/>
                    </a:stretch>
                  </pic:blipFill>
                  <pic:spPr>
                    <a:xfrm>
                      <a:off x="0" y="0"/>
                      <a:ext cx="5769200" cy="3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1.taskbody1.steps1.step3.info1.image1-->
    <w:p>
      <w:pPr>
        <w:pStyle w:val="BodyText"/>
        <w:ind w:start="320"/>
      </w:pPr>
      <w:r>
        <w:t xml:space="preserve">If the build process finished normally, the .docx file will be generated in the output folder.</w:t>
      </w:r>
    </w:p>
    <!--[getSectionPropertyElemAfter] prmElem= dita-merge1.task1.taskbody1-->
    <w:p>
      <w:pPr>
        <w:sectPr>
          <w:headerReference xmlns:r="http://schemas.openxmlformats.org/officeDocument/2006/relationships" w:type="even" r:id="rId1000"/>
          <w:headerReference xmlns:r="http://schemas.openxmlformats.org/officeDocument/2006/relationships" w:type="default" r:id="rId1001"/>
          <w:footerReference xmlns:r="http://schemas.openxmlformats.org/officeDocument/2006/relationships" w:type="even" r:id="rId1004"/>
          <w:footerReference xmlns:r="http://schemas.openxmlformats.org/officeDocument/2006/relationships" w:type="default" r:id="rId1005"/>
          <w:type w:val="nextPage"/>
          <w:pgSz w:w="12240" w:h="15839"/>
          <w:pgMar w:top="1417" w:right="1417" w:bottom="1417" w:left="1417" w:header="1133" w:footer="1133" w:gutter="0"/>
          <w:pgNumType w:start="1" w:fmt="decimal"/>
          <w:cols w:num="1" w:sep="1" w:space="566"/>
        </w:sectPr>
      </w:pPr>
    </w:p>
    <w:p>
      <w:pPr>
        <w:spacing w:line="20" w:lineRule="exact"/>
      </w:pPr>
      <w:r>
        <w:br w:type="textWrapping" w:clear="all"/>
      </w:r>
    </w:p>
    <!-- topic @id="dita-merge1.task2"-->
    <!--[getSectionPropertyElemBefore] prmElem= dita-merge1.task2-->
    <w:p>
      <w:pPr>
        <w:pStyle w:val="Heading1"/>
        <w:numPr>
          <w:ilvl w:val="0"/>
          <w:numId w:val="5000"/>
        </w:numPr>
      </w:pPr>
      <w:bookmarkStart w:id="2" w:name="Ref_00002"/>
      <w:r>
        <w:t xml:space="preserve">Running From oXygen DITA-OT Transformation Scenario</w:t>
      </w:r>
      <w:bookmarkEnd w:id="2"/>
    </w:p>
    <w:p>
      <w:pPr>
        <w:pStyle w:val="BodyText"/>
      </w:pPr>
      <w:r>
        <w:t xml:space="preserve">You can invoke this plug-in by adding DITA-OT transformation scenario in oXygen XML Editor.</w:t>
      </w:r>
    </w:p>
    <!--[getSectionPropertyElemAfter] prmElem= dita-merge1.task2-->
    <!--[getSectionPropertyElemBefore] prmElem= dita-merge1.task2.taskbody1-->
    <w:p>
      <w:pPr>
        <w:pStyle w:val="BodyText"/>
      </w:pPr>
      <w:r>
        <w:t xml:space="preserve">Before adding scenario, you must install com.antennahouse.wml plug-in into your external DITA-OT. Also you must setup your new oXygen project for publication.</w:t>
      </w:r>
    </w:p>
    <w:p>
      <w:pPr>
        <w:pStyle w:val="ol"/>
        <w:numPr>
          <w:ilvl w:val="0"/>
          <w:numId w:val="10002"/>
        </w:numPr>
        <w:ind w:start="320"/>
      </w:pPr>
      <w:r>
        <w:t xml:space="preserve">Open your main map or bookmap in oXygen.</w:t>
      </w:r>
    </w:p>
    <w:p>
      <w:pPr>
        <w:pStyle w:val="ol"/>
        <w:numPr>
          <w:ilvl w:val="0"/>
          <w:numId w:val="10002"/>
        </w:numPr>
        <w:ind w:start="320"/>
      </w:pPr>
      <w:r>
        <w:t xml:space="preserve">From </w:t>
      </w:r>
      <w:r>
        <w:rPr>
          <w:b w:val="true"/>
        </w:rPr>
        <w:t>[‍</w:t>
      </w:r>
      <w:r>
        <w:rPr>
          <w:b w:val="true"/>
        </w:rPr>
        <w:t xml:space="preserve">Document</w:t>
      </w:r>
      <w:r>
        <w:rPr>
          <w:b w:val="true"/>
        </w:rPr>
        <w:t>‍]</w:t>
      </w:r>
      <w:r>
        <w:t xml:space="preserve"> menu select </w:t>
      </w:r>
      <w:r>
        <w:rPr>
          <w:b w:val="true"/>
        </w:rPr>
        <w:t>[‍</w:t>
      </w:r>
      <w:r>
        <w:rPr>
          <w:b w:val="true"/>
        </w:rPr>
        <w:t xml:space="preserve">Transformation</w:t>
      </w:r>
      <w:r>
        <w:rPr>
          <w:b w:val="true"/>
        </w:rPr>
        <w:t>‍]</w:t>
      </w:r>
      <w:r>
        <w:t xml:space="preserve"> </w:t>
      </w:r>
      <w:r>
        <w:t xml:space="preserve"> &gt; </w:t>
      </w:r>
      <w:r>
        <w:rPr>
          <w:b w:val="true"/>
        </w:rPr>
        <w:t>[‍</w:t>
      </w:r>
      <w:r>
        <w:rPr>
          <w:b w:val="true"/>
        </w:rPr>
        <w:t xml:space="preserve">Configure Transformation Scenario(s)</w:t>
      </w:r>
      <w:r>
        <w:rPr>
          <w:b w:val="true"/>
        </w:rPr>
        <w:t>‍]</w:t>
      </w:r>
      <w:r>
        <w:t xml:space="preserve"> </w:t>
      </w:r>
      <w:r>
        <w:t xml:space="preserve">.</w:t>
      </w:r>
    </w:p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In the "Configure Transformation Scenario(s)" dialog, select </w:t>
      </w:r>
      <w:r>
        <w:rPr>
          <w:b w:val="true"/>
        </w:rPr>
        <w:t>[‍</w:t>
      </w:r>
      <w:r>
        <w:rPr>
          <w:b w:val="true"/>
        </w:rPr>
        <w:t xml:space="preserve">New</w:t>
      </w:r>
      <w:r>
        <w:rPr>
          <w:b w:val="true"/>
        </w:rPr>
        <w:t>‍]</w:t>
      </w:r>
      <w:r>
        <w:t xml:space="preserve"> </w:t>
      </w:r>
      <w:r>
        <w:t xml:space="preserve"> &gt; </w:t>
      </w:r>
      <w:r>
        <w:rPr>
          <w:b w:val="true"/>
        </w:rPr>
        <w:t>[‍</w:t>
      </w:r>
      <w:r>
        <w:rPr>
          <w:b w:val="true"/>
        </w:rPr>
        <w:t xml:space="preserve">DITA-OT Transformation</w:t>
      </w:r>
      <w:r>
        <w:rPr>
          <w:b w:val="true"/>
        </w:rPr>
        <w:t>‍]</w:t>
      </w:r>
      <w:r>
        <w:t xml:space="preserve"> </w:t>
      </w:r>
      <w:r>
        <w:t xml:space="preserve">.</w:t>
      </w:r>
    </w:p>
    <!--[getSectionPropertyElemBefore] prmElem= dita-merge1.task2.taskbody1.steps1.step3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5547360" cy="5562600"/>
            <wp:effectExtent l="0" t="0" r="0" b="0"/>
            <wp:docPr id="10002" name="trans-scenario-selection.png" descr="trans-scenario-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" name="trans-scenario-selection.png" descr="trans-scenario-selection.png"/>
                    <pic:cNvPicPr/>
                  </pic:nvPicPr>
                  <pic:blipFill>
                    <a:blip xmlns:r="http://schemas.openxmlformats.org/officeDocument/2006/relationships" r:embed="rId1000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3.info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Select "Word RTF" in the "DITA Transformation Dialog".</w:t>
      </w:r>
    </w:p>
    <!--[getSectionPropertyElemBefore] prmElem= dita-merge1.task2.taskbody1.steps1.step4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4000500" cy="4221480"/>
            <wp:effectExtent l="0" t="0" r="0" b="0"/>
            <wp:docPr id="10003" name="word-to-rtf.png" descr="word-to-r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" name="word-to-rtf.png" descr="word-to-rtf.png"/>
                    <pic:cNvPicPr/>
                  </pic:nvPicPr>
                  <pic:blipFill>
                    <a:blip xmlns:r="http://schemas.openxmlformats.org/officeDocument/2006/relationships" r:embed="rId1000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4.info1.image1-->
    <w:p>
      <w:pPr>
        <w:pStyle w:val="ol"/>
        <w:numPr>
          <w:ilvl w:val="0"/>
          <w:numId w:val="10002"/>
        </w:numPr>
        <w:ind w:start="320"/>
      </w:pPr>
      <w:r>
        <w:t xml:space="preserve">Input DITA-OT parameters in the Parameters tab.</w:t>
      </w:r>
    </w:p>
    <w:p>
      <w:pPr>
        <w:pStyle w:val="ol"/>
        <w:numPr>
          <w:ilvl w:val="1"/>
          <w:numId w:val="10003"/>
        </w:numPr>
        <w:ind w:start="640"/>
      </w:pPr>
      <w:r>
        <w:t xml:space="preserve">Specify your external DITA-OT folder as "dita.dir" parameter.</w:t>
      </w:r>
    </w:p>
    <w:p>
      <w:pPr>
        <w:pStyle w:val="ol"/>
        <w:keepNext w:val="true"/>
        <w:numPr>
          <w:ilvl w:val="1"/>
          <w:numId w:val="10003"/>
        </w:numPr>
        <w:ind w:start="640"/>
      </w:pPr>
      <w:r>
        <w:t xml:space="preserve">Specify "ah.wml" as "transtype".</w:t>
      </w:r>
    </w:p>
    <!--[getSectionPropertyElemBefore] prmElem= dita-merge1.task2.taskbody1.steps1.step5.substeps1.substep2.stepresult1.image1-->
    <w:p>
      <w:pPr>
        <w:spacing w:line="240" w:lineRule="auto"/>
        <w:ind w:start="640"/>
      </w:pPr>
      <w:r>
        <w:drawing>
          <wp:inline xmlns:wp="http://schemas.openxmlformats.org/drawingml/2006/wordprocessingDrawing" distT="0" distB="0" distL="0" distR="0">
            <wp:extent cx="5566000" cy="4103489"/>
            <wp:effectExtent l="0" t="0" r="0" b="0"/>
            <wp:docPr id="10004" name="transformation-parameters.png" descr="transformation-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" name="transformation-parameters.png" descr="transformation-parameters.png"/>
                    <pic:cNvPicPr/>
                  </pic:nvPicPr>
                  <pic:blipFill>
                    <a:blip xmlns:r="http://schemas.openxmlformats.org/officeDocument/2006/relationships" r:embed="rId10004"/>
                    <a:stretch>
                      <a:fillRect/>
                    </a:stretch>
                  </pic:blipFill>
                  <pic:spPr>
                    <a:xfrm>
                      <a:off x="0" y="0"/>
                      <a:ext cx="5566000" cy="41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5.substeps1.substep2.stepresult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Setup output folder as you like.</w:t>
      </w:r>
    </w:p>
    <!--[getSectionPropertyElemBefore] prmElem= dita-merge1.task2.taskbody1.steps1.step6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5769200" cy="4253297"/>
            <wp:effectExtent l="0" t="0" r="0" b="0"/>
            <wp:docPr id="10005" name="output-parameter.png" descr="output-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" name="output-parameter.png" descr="output-parameter.png"/>
                    <pic:cNvPicPr/>
                  </pic:nvPicPr>
                  <pic:blipFill>
                    <a:blip xmlns:r="http://schemas.openxmlformats.org/officeDocument/2006/relationships" r:embed="rId10005"/>
                    <a:stretch>
                      <a:fillRect/>
                    </a:stretch>
                  </pic:blipFill>
                  <pic:spPr>
                    <a:xfrm>
                      <a:off x="0" y="0"/>
                      <a:ext cx="5769200" cy="42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6.info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In the </w:t>
      </w:r>
      <w:r>
        <w:rPr>
          <w:b w:val="true"/>
        </w:rPr>
        <w:t>[‍</w:t>
      </w:r>
      <w:r>
        <w:rPr>
          <w:b w:val="true"/>
        </w:rPr>
        <w:t xml:space="preserve">Advanced</w:t>
      </w:r>
      <w:r>
        <w:rPr>
          <w:b w:val="true"/>
        </w:rPr>
        <w:t>‍]</w:t>
      </w:r>
      <w:r>
        <w:t xml:space="preserve"> tab, click </w:t>
      </w:r>
      <w:r>
        <w:rPr>
          <w:b w:val="true"/>
        </w:rPr>
        <w:t>[‍</w:t>
      </w:r>
      <w:r>
        <w:rPr>
          <w:b w:val="true"/>
        </w:rPr>
        <w:t xml:space="preserve">Libraries</w:t>
      </w:r>
      <w:r>
        <w:rPr>
          <w:b w:val="true"/>
        </w:rPr>
        <w:t>‍]</w:t>
      </w:r>
      <w:r>
        <w:t xml:space="preserve"> button.</w:t>
      </w:r>
    </w:p>
    <!--[getSectionPropertyElemBefore] prmElem= dita-merge1.task2.taskbody1.steps1.step7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5769200" cy="4265825"/>
            <wp:effectExtent l="0" t="0" r="0" b="0"/>
            <wp:docPr id="10006" name="library-dialog.png" descr="library-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" name="library-dialog.png" descr="library-dialog.png"/>
                    <pic:cNvPicPr/>
                  </pic:nvPicPr>
                  <pic:blipFill>
                    <a:blip xmlns:r="http://schemas.openxmlformats.org/officeDocument/2006/relationships" r:embed="rId10006"/>
                    <a:stretch>
                      <a:fillRect/>
                    </a:stretch>
                  </pic:blipFill>
                  <pic:spPr>
                    <a:xfrm>
                      <a:off x="0" y="0"/>
                      <a:ext cx="5769200" cy="42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7.info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Add </w:t>
      </w:r>
      <w:r>
        <w:rPr>
          <w:rFonts w:ascii="Courier New" w:hAnsi="Courier New" w:eastAsia="MS-Gothic" w:cs="Courier New"/>
        </w:rPr>
        <w:t xml:space="preserve">${frameworks}/lib/saxon9ee.jar</w:t>
      </w:r>
      <w:r>
        <w:t xml:space="preserve"> and </w:t>
      </w:r>
      <w:r>
        <w:rPr>
          <w:rFonts w:ascii="Courier New" w:hAnsi="Courier New" w:eastAsia="MS-Gothic" w:cs="Courier New"/>
        </w:rPr>
        <w:t xml:space="preserve">${frameworks}/lib</w:t>
      </w:r>
      <w:r>
        <w:t xml:space="preserve">.</w:t>
      </w:r>
    </w:p>
    <!--[getSectionPropertyElemBefore] prmElem= dita-merge1.task2.taskbody1.steps1.step8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4282440" cy="3291840"/>
            <wp:effectExtent l="0" t="0" r="0" b="0"/>
            <wp:docPr id="10007" name="libraries-added.png" descr="libraries-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" name="libraries-added.png" descr="libraries-added.png"/>
                    <pic:cNvPicPr/>
                  </pic:nvPicPr>
                  <pic:blipFill>
                    <a:blip xmlns:r="http://schemas.openxmlformats.org/officeDocument/2006/relationships" r:embed="rId1000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8.info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Close dialog and invoke this scenario.</w:t>
      </w:r>
    </w:p>
    <w:p>
      <w:pPr>
        <w:pStyle w:val="BodyText"/>
        <w:ind w:start="320"/>
      </w:pPr>
      <w:r>
        <w:t xml:space="preserve">If the build process finished normally, the .docx file will be generated in the output folder and oXygen automatically opens the .docx file by launching Word.</w:t>
      </w:r>
    </w:p>
    <!--[getSectionPropertyElemAfter] prmElem= dita-merge1.task2.taskbody1-->
    <w:sectPr>
      <w:type w:val="nextPage"/>
      <w:pgSz w:w="12240" w:h="15839"/>
      <w:pgMar w:top="1417" w:right="1417" w:bottom="1417" w:left="1417" w:header="1133" w:footer="1133" w:gutter="0"/>
      <w:pgNumType w:fmt="decimal"/>
      <w:cols w:num="1" w:sep="1" w:space="566"/>
    </w:sectPr>
    <w:p>
      <w:pPr>
        <w:spacing w:line="20" w:lineRule="exact"/>
      </w:pPr>
      <w:r>
        <w:br w:type="textWrapping" w:clear="all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B278" w14:textId="77777777" w:rsidR="006E5285" w:rsidRDefault="006E5285" w:rsidP="002E05E0">
      <w:r>
        <w:separator/>
      </w:r>
    </w:p>
  </w:endnote>
  <w:endnote w:type="continuationSeparator" w:id="0">
    <w:p w14:paraId="6136CFE6" w14:textId="77777777" w:rsidR="006E5285" w:rsidRDefault="006E5285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-even.xml><?xml version="1.0" encoding="utf-8"?>
<w:ftr xmlns:w="http://schemas.openxmlformats.org/wordprocessingml/2006/main">
  <w:p>
    <w:pPr>
      <w:pStyle w:val="Footer"/>
      <w:jc w:val="left"/>
    </w:pPr>
    <w:r>
      <w:fldChar w:fldCharType="begin"/>
    </w:r>
    <w:r>
      <w:instrText>PAGE \* MERGEFORMAT</w:instrText>
    </w:r>
    <w:r>
      <w:fldChar w:fldCharType="end"/>
    </w:r>
  </w:p>
</w:ftr>
</file>

<file path=word/footer-odd.xml><?xml version="1.0" encoding="utf-8"?>
<w:ftr xmlns:w="http://schemas.openxmlformats.org/wordprocessingml/2006/main">
  <w:p>
    <w:pPr>
      <w:pStyle w:val="Footer"/>
      <w:jc w:val="right"/>
    </w:pPr>
    <w:r>
      <w:fldChar w:fldCharType="begin"/>
    </w:r>
    <w:r>
      <w:instrText>PAGE \* MERGEFORMAT</w:instrText>
    </w:r>
    <w:r>
      <w:fldChar w:fldCharType="end"/>
    </w:r>
  </w:p>
</w:ftr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AF5ADE" w:rsidRPr="00AF5ADE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-even-fm.xml><?xml version="1.0" encoding="utf-8"?>
<w:hdr xmlns:w="http://schemas.openxmlformats.org/wordprocessingml/2006/main">
  <w:p>
    <w:pPr>
      <w:pStyle w:val="Header"/>
      <w:pBdr>
        <w:bottom w:val="single" w:sz="24" w:space="1" w:color="2E74B5"/>
      </w:pBdr>
      <w:jc w:val="left"/>
    </w:pPr>
    <w:r>
      <w:t xml:space="preserve">Forward</w:t>
    </w:r>
  </w:p>
  <w:p>
    <w:pPr>
      <w:pStyle w:val="Header"/>
    </w:pPr>
  </w:p>
</w:hdr>
</file>

<file path=word/header-even.xml><?xml version="1.0" encoding="utf-8"?>
<w:hdr xmlns:w="http://schemas.openxmlformats.org/wordprocessingml/2006/main">
  <w:p>
    <w:pPr>
      <w:pStyle w:val="Header"/>
      <w:pBdr>
        <w:bottom w:val="single" w:sz="24" w:space="1" w:color="2E74B5"/>
      </w:pBdr>
      <w:jc w:val="left"/>
    </w:pPr>
    <w:r>
      <w:fldChar w:fldCharType="begin"/>
    </w:r>
    <w:r>
      <w:instrText xml:space="preserve"> STYLEREF   "heading 1"   \* MERGEFORMAT </w:instrText>
    </w:r>
    <w:r>
      <w:fldChar w:fldCharType="end"/>
    </w:r>
  </w:p>
  <w:p>
    <w:pPr>
      <w:pStyle w:val="Header"/>
    </w:pPr>
  </w:p>
</w:hdr>
</file>

<file path=word/header-odd-fm.xml><?xml version="1.0" encoding="utf-8"?>
<w:hdr xmlns:w="http://schemas.openxmlformats.org/wordprocessingml/2006/main">
  <w:p>
    <w:pPr>
      <w:pStyle w:val="Header"/>
      <w:pBdr>
        <w:bottom w:val="single" w:sz="24" w:space="1" w:color="2E74B5"/>
      </w:pBdr>
      <w:jc w:val="right"/>
    </w:pPr>
    <w:r>
      <w:t xml:space="preserve">Forward</w:t>
    </w:r>
  </w:p>
  <w:p>
    <w:pPr>
      <w:pStyle w:val="Header"/>
    </w:pPr>
  </w:p>
</w:hdr>
</file>

<file path=word/header-odd.xml><?xml version="1.0" encoding="utf-8"?>
<w:hdr xmlns:w="http://schemas.openxmlformats.org/wordprocessingml/2006/main">
  <w:p>
    <w:pPr>
      <w:pStyle w:val="Header"/>
      <w:pBdr>
        <w:bottom w:val="single" w:sz="24" w:space="1" w:color="2E74B5"/>
      </w:pBdr>
      <w:wordWrap w:val="0"/>
      <w:jc w:val="right"/>
    </w:pPr>
    <w:r>
      <w:fldChar w:fldCharType="begin"/>
    </w:r>
    <w:r>
      <w:instrText xml:space="preserve"> STYLEREF  "heading 1"  \* MERGEFORMAT </w:instrText>
    </w:r>
    <w:r>
      <w:fldChar w:fldCharType="end"/>
    </w:r>
  </w:p>
  <w:p>
    <w:pPr>
      <w:pStyle w:val="Header"/>
    </w:pPr>
  </w:p>
</w:hd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429E8F2B" w:rsidR="004D3E78" w:rsidRDefault="002033DA" w:rsidP="004D3E78">
    <w:pPr>
      <w:pStyle w:val="Header"/>
      <w:pBdr>
        <w:bottom w:val="single" w:sz="12" w:space="1" w:color="2E74B5" w:themeColor="accent1" w:themeShade="BF"/>
      </w:pBdr>
      <w:jc w:val="lef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 "heading 1"   \* MERGEFORMAT </w:instrText>
    </w:r>
    <w:r>
      <w:rPr>
        <w:b/>
        <w:bCs/>
        <w:noProof/>
      </w:rPr>
      <w:fldChar w:fldCharType="separate"/>
    </w:r>
    <w:r w:rsidR="000D378B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2033DA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"heading 1"  \* MERGEFORMAT </w:instrText>
    </w:r>
    <w:r>
      <w:rPr>
        <w:b/>
        <w:bCs/>
        <w:noProof/>
      </w:rP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203CE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B24C5A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940C0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A2AE3B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616DD9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AA23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B56065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288087A"/>
    <w:lvl w:ilvl="0">
      <w:start w:val="1"/>
      <w:numFmt w:val="bullet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71EA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D46E9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abstractNum w:abstractNumId="5000">
    <w:multiLevelType w:val="multilevel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709"/>
      </w:pPr>
    </w:lvl>
    <w:lvl w:ilvl="3">
      <w:start w:val="1"/>
      <w:numFmt w:val="decimal"/>
      <w:lvlText w:val="%1.%2.%3.%4"/>
      <w:lvlJc w:val="left"/>
      <w:pPr>
        <w:ind w:left="851" w:hanging="851"/>
      </w:pPr>
    </w:lvl>
    <w:lvl w:ilvl="4">
      <w:start w:val="1"/>
      <w:numFmt w:val="decimal"/>
      <w:lvlText w:val="%1.%2.%3.%4.%5"/>
      <w:lvlJc w:val="left"/>
      <w:pPr>
        <w:ind w:left="992" w:hanging="992"/>
      </w:p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decimal"/>
      <w:lvlText w:val="%1.%2.%3.%4.%5.%6.%7"/>
      <w:lvlJc w:val="left"/>
      <w:pPr>
        <w:ind w:left="1276" w:hanging="1276"/>
      </w:pPr>
    </w:lvl>
    <w:lvl w:ilvl="7">
      <w:start w:val="1"/>
      <w:numFmt w:val="decimal"/>
      <w:lvlText w:val="%1.%2.%3.%4.%5.%6.%7.%8"/>
      <w:lvlJc w:val="left"/>
      <w:pPr>
        <w:ind w:left="1418" w:hanging="1418"/>
      </w:pPr>
    </w:lvl>
    <w:lvl w:ilvl="8">
      <w:start w:val="1"/>
      <w:numFmt w:val="decimal"/>
      <w:lvlText w:val="%1.%2.%3.%4.%5.%6.%7.%8.%9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00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00">
    <w:abstractNumId w:val="50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 w:val="false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0D378B"/>
    <w:rsid w:val="000E34AE"/>
    <w:rsid w:val="00134304"/>
    <w:rsid w:val="001475EF"/>
    <w:rsid w:val="00184A39"/>
    <w:rsid w:val="001A4750"/>
    <w:rsid w:val="001A6E3F"/>
    <w:rsid w:val="002033DA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0554"/>
    <w:rsid w:val="005745BB"/>
    <w:rsid w:val="005F449E"/>
    <w:rsid w:val="00635351"/>
    <w:rsid w:val="00644331"/>
    <w:rsid w:val="00662176"/>
    <w:rsid w:val="006E5285"/>
    <w:rsid w:val="00730FD1"/>
    <w:rsid w:val="0074061D"/>
    <w:rsid w:val="007429AA"/>
    <w:rsid w:val="00790C2D"/>
    <w:rsid w:val="00793939"/>
    <w:rsid w:val="007E7CAB"/>
    <w:rsid w:val="007F083D"/>
    <w:rsid w:val="007F3F3E"/>
    <w:rsid w:val="00847275"/>
    <w:rsid w:val="008473F4"/>
    <w:rsid w:val="00861AEC"/>
    <w:rsid w:val="008841EF"/>
    <w:rsid w:val="008A39E0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E5124"/>
    <w:rsid w:val="00AF5ADE"/>
    <w:rsid w:val="00AF5DAC"/>
    <w:rsid w:val="00B3499A"/>
    <w:rsid w:val="00B34DFD"/>
    <w:rsid w:val="00B62F61"/>
    <w:rsid w:val="00B64B30"/>
    <w:rsid w:val="00B93EEC"/>
    <w:rsid w:val="00BB425E"/>
    <w:rsid w:val="00BD1B24"/>
    <w:rsid w:val="00BD582E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63158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70554"/>
    <w:pPr>
      <w:tabs>
        <w:tab w:val="center" w:pos="4252"/>
        <w:tab w:val="right" w:pos="8504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70554"/>
    <w:rPr>
      <w:kern w:val="2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BodyText"/>
    <w:rsid w:val="00DB5823"/>
    <w:pPr>
      <w:numPr>
        <w:numId w:val="10"/>
      </w:numPr>
    </w:pPr>
  </w:style>
  <w:style w:type="paragraph" w:customStyle="1" w:styleId="ul">
    <w:name w:val="ul"/>
    <w:basedOn w:val="BodyText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0E34AE"/>
    <w:pPr>
      <w:keepNext/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sid w:val="00AF5ADE"/>
    <w:pPr>
      <w:spacing w:after="100"/>
    </w:pPr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8A39E0"/>
    <w:pPr>
      <w:jc w:val="left"/>
    </w:pPr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39E0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BD582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BD582E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ed-links">
    <w:name w:val="related-links"/>
    <w:basedOn w:val="Normal"/>
    <w:qFormat/>
    <w:rsid w:val="0088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        </w:divs>
  <w:optimizeForBrowser/>
  <w:relyOnVML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000" Type="http://schemas.openxmlformats.org/officeDocument/2006/relationships/header" Target="header-even.xml"/><Relationship Id="rId1001" Type="http://schemas.openxmlformats.org/officeDocument/2006/relationships/header" Target="header-odd.xml"/><Relationship Id="rId1002" Type="http://schemas.openxmlformats.org/officeDocument/2006/relationships/header" Target="header-even-fm.xml"/><Relationship Id="rId1003" Type="http://schemas.openxmlformats.org/officeDocument/2006/relationships/header" Target="header-odd-fm.xml"/><Relationship Id="rId1004" Type="http://schemas.openxmlformats.org/officeDocument/2006/relationships/footer" Target="footer-even.xml"/><Relationship Id="rId1005" Type="http://schemas.openxmlformats.org/officeDocument/2006/relationships/footer" Target="footer-odd.xml"/><Relationship Id="rId9001" Type="http://schemas.openxmlformats.org/officeDocument/2006/relationships/image" Target="media/caution.png"/><Relationship Id="rId9005" Type="http://schemas.openxmlformats.org/officeDocument/2006/relationships/image" Target="media/other.png"/><Relationship Id="rId9004" Type="http://schemas.openxmlformats.org/officeDocument/2006/relationships/image" Target="media/note.png"/><Relationship Id="rId9006" Type="http://schemas.openxmlformats.org/officeDocument/2006/relationships/image" Target="media/tip.png"/><Relationship Id="rId9002" Type="http://schemas.openxmlformats.org/officeDocument/2006/relationships/image" Target="media/fastpath.png"/><Relationship Id="rId9003" Type="http://schemas.openxmlformats.org/officeDocument/2006/relationships/image" Target="media/important.png"/><Relationship Id="rId10002" Type="http://schemas.openxmlformats.org/officeDocument/2006/relationships/image" Target="media/image/trans-scenario-selection.png"/><Relationship Id="rId10006" Type="http://schemas.openxmlformats.org/officeDocument/2006/relationships/image" Target="media/image/library-dialog.png"/><Relationship Id="rId10005" Type="http://schemas.openxmlformats.org/officeDocument/2006/relationships/image" Target="media/image/output-parameter.png"/><Relationship Id="rId10007" Type="http://schemas.openxmlformats.org/officeDocument/2006/relationships/image" Target="media/image/libraries-added.png"/><Relationship Id="rId10004" Type="http://schemas.openxmlformats.org/officeDocument/2006/relationships/image" Target="media/image/transformation-parameters.png"/><Relationship Id="rId10001" Type="http://schemas.openxmlformats.org/officeDocument/2006/relationships/image" Target="media/image/2018-11-14-1.png"/><Relationship Id="rId10003" Type="http://schemas.openxmlformats.org/officeDocument/2006/relationships/image" Target="media/image/word-to-rtf.png"/></Relationships>
</file>

<file path=word/_rels/footnotes.xml.rels><?xml version="1.0" encoding="UTF-8"?><Relationships xmlns="http://schemas.openxmlformats.org/package/2006/relationships"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Arial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Times New Roman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E7F4-7C3E-42EE-8F9B-5BEE589F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388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:title>How To Run AH-WML Plug-in With Saxon PE/EE</dc:title>
  <dc:subject/>
  <dc:creator>toshi</dc:creator>
  <cp:keywords/>
  <dc:description/>
  <cp:lastModifiedBy/>
  <cp:revision>1</cp:revision>
  <dcterms:created xsi:type="dcterms:W3CDTF">2018-11-14T15:20:49+09:00</dcterms:created>
</cp:coreProperties>
</file>

<file path=docProps/custom.xml><?xml version="1.0" encoding="utf-8"?>
<Properties xmlns="http://schemas.openxmlformats.org/officeDocument/2006/custom-properties"/>
</file>