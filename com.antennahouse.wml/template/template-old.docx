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Default Extension="jpg" ContentType="image/jpeg"/>
  <Default Extension="jfif" ContentType="image/jpeg"/>
  <Default Extension="jpe" ContentType="image/jpeg"/>
  <Default Extension="gif" ContentType="image/gif"/>
  <Default Extension="gfa" ContentType="image/gif"/>
  <Default Extension="png" ContentType="image/png"/>
  <Default Extension="tiff" ContentType="image/tiff"/>
  <Default Extension="tif" ContentType="image/tiff"/>
  <Default Extension="bmp" ContentType="image/bmp"/>
  <Default Extension="dib" ContentType="image/bmp"/>
  <Default Extension="rle" ContentType="image/bmp"/>
  <Default Extension="bmz" ContentType="image/bmp"/>
  <Default Extension="wmf" ContentType="windows/metafile"/>
  <Default Extension="emf" ContentType="image/x-emf"/>
  <Default Extension="eps" ContentType="application/postscript"/>
  <Default Extension="pct" ContentType="image/x-pict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AA4" w:rsidRPr="00790C2D" w:rsidRDefault="008F7AA4" w:rsidP="00790C2D"/>
    <w:sdt>
      <w:sdtPr>
        <w:rPr>
          <w:rFonts w:ascii="Times New Roman" w:eastAsia="ＭＳ 明朝" w:hAnsi="Century" w:cs="Times New Roman"/>
          <w:color w:val="auto"/>
          <w:kern w:val="2"/>
          <w:sz w:val="21"/>
          <w:szCs w:val="24"/>
          <w:lang w:val="ja-JP"/>
        </w:rPr>
        <w:id w:val="-1476902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7AA4" w:rsidRDefault="008F7AA4">
          <w:pPr>
            <w:pStyle w:val="a7"/>
          </w:pPr>
          <w:r>
            <w:rPr>
              <w:lang w:val="ja-JP"/>
            </w:rPr>
            <w:t>目次</w:t>
          </w:r>
        </w:p>
        <w:p w:rsidR="008F7AA4" w:rsidRDefault="008F7AA4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56461" w:history="1">
            <w:r w:rsidRPr="00343E93">
              <w:rPr>
                <w:rStyle w:val="a8"/>
                <w:noProof/>
              </w:rPr>
              <w:t>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A4" w:rsidRDefault="009E00D5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89656462" w:history="1">
            <w:r w:rsidR="008F7AA4" w:rsidRPr="00343E93">
              <w:rPr>
                <w:rStyle w:val="a8"/>
                <w:noProof/>
              </w:rPr>
              <w:t>Heading2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_Toc489656462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:rsidR="008F7AA4" w:rsidRDefault="009E00D5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489656463" w:history="1">
            <w:r w:rsidR="008F7AA4" w:rsidRPr="00343E93">
              <w:rPr>
                <w:rStyle w:val="a8"/>
                <w:noProof/>
              </w:rPr>
              <w:t>Heading3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_Toc489656463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:rsidR="008F7AA4" w:rsidRDefault="008F7AA4">
          <w:r>
            <w:rPr>
              <w:b/>
              <w:bCs/>
              <w:lang w:val="ja-JP"/>
            </w:rPr>
            <w:fldChar w:fldCharType="end"/>
          </w:r>
        </w:p>
      </w:sdtContent>
    </w:sdt>
    <w:p w:rsidR="008F7AA4" w:rsidRDefault="008F7AA4" w:rsidP="008F7AA4"/>
    <w:p w:rsidR="008F7AA4" w:rsidRPr="008F7AA4" w:rsidRDefault="008F7AA4" w:rsidP="008F7AA4"/>
    <w:p w:rsidR="00FE6C39" w:rsidRDefault="002E05E0" w:rsidP="00A478AA">
      <w:pPr>
        <w:pStyle w:val="1"/>
      </w:pPr>
      <w:bookmarkStart w:id="0" w:name="_Toc489656461"/>
      <w:r>
        <w:rPr>
          <w:rFonts w:hint="eastAsia"/>
        </w:rPr>
        <w:t>Heading1</w:t>
      </w:r>
      <w:bookmarkEnd w:id="0"/>
    </w:p>
    <w:p w:rsidR="00A478AA" w:rsidRDefault="002E05E0" w:rsidP="00A478AA">
      <w:pPr>
        <w:pStyle w:val="2"/>
      </w:pPr>
      <w:bookmarkStart w:id="1" w:name="_Toc489656462"/>
      <w:r>
        <w:rPr>
          <w:rFonts w:hint="eastAsia"/>
        </w:rPr>
        <w:t>Heading2</w:t>
      </w:r>
      <w:bookmarkEnd w:id="1"/>
    </w:p>
    <w:p w:rsidR="00A478AA" w:rsidRDefault="002E05E0" w:rsidP="00A478AA">
      <w:pPr>
        <w:pStyle w:val="3"/>
      </w:pPr>
      <w:bookmarkStart w:id="2" w:name="_Toc489656463"/>
      <w:r>
        <w:rPr>
          <w:rFonts w:hint="eastAsia"/>
        </w:rPr>
        <w:t>Heading3</w:t>
      </w:r>
      <w:bookmarkEnd w:id="2"/>
    </w:p>
    <w:p w:rsidR="00A478AA" w:rsidRDefault="002E05E0" w:rsidP="00A478AA">
      <w:pPr>
        <w:pStyle w:val="4"/>
      </w:pPr>
      <w:r>
        <w:rPr>
          <w:rFonts w:hint="eastAsia"/>
        </w:rPr>
        <w:t>Heading4</w:t>
      </w:r>
    </w:p>
    <w:p w:rsidR="00A478AA" w:rsidRDefault="002E05E0" w:rsidP="00413738">
      <w:pPr>
        <w:pStyle w:val="8"/>
      </w:pPr>
      <w:r>
        <w:rPr>
          <w:rFonts w:hint="eastAsia"/>
        </w:rPr>
        <w:t>Heading5</w:t>
      </w:r>
    </w:p>
    <w:p w:rsidR="00A478AA" w:rsidRDefault="002E05E0" w:rsidP="00A478AA">
      <w:pPr>
        <w:pStyle w:val="6"/>
      </w:pPr>
      <w:r>
        <w:rPr>
          <w:rFonts w:hint="eastAsia"/>
        </w:rPr>
        <w:t>Heading6</w:t>
      </w:r>
    </w:p>
    <w:p w:rsidR="00A478AA" w:rsidRDefault="002E05E0" w:rsidP="00965B75">
      <w:pPr>
        <w:pStyle w:val="3"/>
      </w:pPr>
      <w:r>
        <w:rPr>
          <w:rFonts w:hint="eastAsia"/>
        </w:rPr>
        <w:t>Heading7</w:t>
      </w:r>
    </w:p>
    <w:p w:rsidR="00A478AA" w:rsidRDefault="002E05E0" w:rsidP="00A478AA">
      <w:pPr>
        <w:pStyle w:val="8"/>
      </w:pPr>
      <w:r>
        <w:rPr>
          <w:rFonts w:hint="eastAsia"/>
        </w:rPr>
        <w:t>Heading8</w:t>
      </w:r>
    </w:p>
    <w:p w:rsidR="00A478AA" w:rsidRDefault="002E05E0" w:rsidP="00A478AA">
      <w:pPr>
        <w:pStyle w:val="9"/>
      </w:pPr>
      <w:r>
        <w:rPr>
          <w:rFonts w:hint="eastAsia"/>
        </w:rPr>
        <w:t>Heading9</w:t>
      </w:r>
    </w:p>
    <w:p w:rsidR="00A478AA" w:rsidRDefault="000C197F" w:rsidP="00A478AA">
      <w:r>
        <w:rPr>
          <w:rFonts w:hint="eastAsia"/>
        </w:rPr>
        <w:t>Normal</w:t>
      </w:r>
      <w:r>
        <w:rPr>
          <w:rFonts w:hint="eastAsia"/>
        </w:rPr>
        <w:t>漢字</w:t>
      </w:r>
    </w:p>
    <w:p w:rsidR="00790C2D" w:rsidRPr="00026082" w:rsidRDefault="00311CC6" w:rsidP="00965B75">
      <w:pPr>
        <w:pStyle w:val="headingwithnumber1"/>
      </w:pPr>
      <w:r w:rsidRPr="00026082">
        <w:rPr>
          <w:rFonts w:hint="eastAsia"/>
        </w:rPr>
        <w:t>Heading with number 1</w:t>
      </w:r>
    </w:p>
    <w:p w:rsidR="00311CC6" w:rsidRDefault="00311CC6" w:rsidP="002F5992">
      <w:pPr>
        <w:pStyle w:val="headingwithnumber2"/>
      </w:pPr>
      <w:r w:rsidRPr="002F5992">
        <w:rPr>
          <w:rFonts w:hint="eastAsia"/>
        </w:rPr>
        <w:t xml:space="preserve">Heading with number </w:t>
      </w:r>
      <w:r w:rsidR="002F5992" w:rsidRPr="002F5992">
        <w:t>2</w:t>
      </w:r>
    </w:p>
    <w:p w:rsidR="002F5992" w:rsidRDefault="002F5992" w:rsidP="002F5992">
      <w:pPr>
        <w:pStyle w:val="headingwithnumber2"/>
      </w:pPr>
      <w:r>
        <w:rPr>
          <w:rFonts w:hint="eastAsia"/>
        </w:rPr>
        <w:t>Heading with number 2 copy</w:t>
      </w:r>
    </w:p>
    <w:p w:rsidR="00965B75" w:rsidRDefault="000D006F" w:rsidP="000D006F">
      <w:pPr>
        <w:pStyle w:val="headingwithnumber3"/>
      </w:pPr>
      <w:r>
        <w:rPr>
          <w:rFonts w:hint="eastAsia"/>
        </w:rPr>
        <w:t>Heading with number 3</w:t>
      </w:r>
    </w:p>
    <w:p w:rsidR="00861AEC" w:rsidRPr="00965B75" w:rsidRDefault="00861AEC" w:rsidP="00861AEC">
      <w:pPr>
        <w:pStyle w:val="headingwithnumber4"/>
      </w:pPr>
      <w:r>
        <w:rPr>
          <w:rFonts w:hint="eastAsia"/>
        </w:rPr>
        <w:t xml:space="preserve">Heading with number </w:t>
      </w:r>
      <w:r>
        <w:t>4</w:t>
      </w:r>
    </w:p>
    <w:p w:rsidR="00861AEC" w:rsidRPr="00861AEC" w:rsidRDefault="00861AEC" w:rsidP="00861AEC"/>
    <w:p w:rsidR="00026082" w:rsidRDefault="00026082" w:rsidP="00965B75">
      <w:pPr>
        <w:pStyle w:val="headingwithnumber1"/>
      </w:pPr>
      <w:r>
        <w:rPr>
          <w:rFonts w:hint="eastAsia"/>
        </w:rPr>
        <w:t>H</w:t>
      </w:r>
      <w:r>
        <w:t>eading with number 1 copy</w:t>
      </w:r>
    </w:p>
    <w:p w:rsidR="00965B75" w:rsidRDefault="00B64B30" w:rsidP="00965B75">
      <w:pPr>
        <w:pStyle w:val="headingwithnumber2"/>
      </w:pPr>
      <w:r>
        <w:rPr>
          <w:rFonts w:hint="eastAsia"/>
        </w:rPr>
        <w:t>Heading with number 2</w:t>
      </w:r>
    </w:p>
    <w:p w:rsidR="00965B75" w:rsidRDefault="00965B75" w:rsidP="000D006F">
      <w:pPr>
        <w:pStyle w:val="headingwithnumber3"/>
      </w:pPr>
      <w:r>
        <w:rPr>
          <w:rFonts w:hint="eastAsia"/>
        </w:rPr>
        <w:t>Heading with number 3</w:t>
      </w:r>
    </w:p>
    <w:p w:rsidR="00965B75" w:rsidRPr="00965B75" w:rsidRDefault="00965B75" w:rsidP="00965B75"/>
    <w:p w:rsidR="00026082" w:rsidRPr="00026082" w:rsidRDefault="00026082" w:rsidP="00026082"/>
    <w:p w:rsidR="002F5992" w:rsidRDefault="00BD1B24" w:rsidP="00BD1B24">
      <w:pPr>
        <w:pStyle w:val="ol"/>
      </w:pPr>
      <w:r>
        <w:t>O</w:t>
      </w:r>
      <w:r>
        <w:rPr>
          <w:rFonts w:hint="eastAsia"/>
        </w:rPr>
        <w:t>rdered list</w:t>
      </w:r>
    </w:p>
    <w:p w:rsidR="00BD1B24" w:rsidRDefault="00BD1B24" w:rsidP="00BD1B24">
      <w:pPr>
        <w:pStyle w:val="ol"/>
        <w:numPr>
          <w:ilvl w:val="1"/>
          <w:numId w:val="13"/>
        </w:numPr>
      </w:pPr>
      <w:r>
        <w:t>L</w:t>
      </w:r>
      <w:r>
        <w:rPr>
          <w:rFonts w:hint="eastAsia"/>
        </w:rPr>
        <w:t>evel 2</w:t>
      </w:r>
    </w:p>
    <w:p w:rsidR="00BD1B24" w:rsidRDefault="00BD1B24" w:rsidP="00BD1B24">
      <w:pPr>
        <w:pStyle w:val="ol"/>
        <w:numPr>
          <w:ilvl w:val="2"/>
          <w:numId w:val="13"/>
        </w:numPr>
      </w:pPr>
      <w:r>
        <w:t>L</w:t>
      </w:r>
      <w:r>
        <w:rPr>
          <w:rFonts w:hint="eastAsia"/>
        </w:rPr>
        <w:t>evel 3</w:t>
      </w:r>
    </w:p>
    <w:p w:rsidR="00BD1B24" w:rsidRDefault="00BD1B24" w:rsidP="00BD1B24">
      <w:pPr>
        <w:pStyle w:val="ol"/>
        <w:numPr>
          <w:ilvl w:val="3"/>
          <w:numId w:val="13"/>
        </w:numPr>
      </w:pPr>
      <w:r>
        <w:t>L</w:t>
      </w:r>
      <w:r>
        <w:rPr>
          <w:rFonts w:hint="eastAsia"/>
        </w:rPr>
        <w:t>evel 4</w:t>
      </w:r>
    </w:p>
    <w:p w:rsidR="00BD1B24" w:rsidRDefault="00BD1B24" w:rsidP="00BD1B24">
      <w:pPr>
        <w:pStyle w:val="ol"/>
        <w:numPr>
          <w:ilvl w:val="2"/>
          <w:numId w:val="13"/>
        </w:numPr>
      </w:pPr>
      <w:r>
        <w:rPr>
          <w:rFonts w:hint="eastAsia"/>
        </w:rPr>
        <w:t>Level 3</w:t>
      </w:r>
    </w:p>
    <w:p w:rsidR="00BD1B24" w:rsidRDefault="00BD1B24" w:rsidP="00BD1B24">
      <w:pPr>
        <w:pStyle w:val="ol"/>
        <w:numPr>
          <w:ilvl w:val="1"/>
          <w:numId w:val="13"/>
        </w:numPr>
      </w:pPr>
      <w:r>
        <w:rPr>
          <w:rFonts w:hint="eastAsia"/>
        </w:rPr>
        <w:t>Level 2</w:t>
      </w:r>
    </w:p>
    <w:p w:rsidR="00BD1B24" w:rsidRPr="002F5992" w:rsidRDefault="00BD1B24" w:rsidP="00BD1B24">
      <w:pPr>
        <w:pStyle w:val="ol"/>
      </w:pPr>
      <w:r>
        <w:rPr>
          <w:rFonts w:hint="eastAsia"/>
        </w:rPr>
        <w:lastRenderedPageBreak/>
        <w:t>Level 1</w:t>
      </w:r>
    </w:p>
    <w:p w:rsidR="00311CC6" w:rsidRPr="00311CC6" w:rsidRDefault="00311CC6" w:rsidP="00311CC6"/>
    <w:p w:rsidR="00311CC6" w:rsidRDefault="005F449E" w:rsidP="005F449E">
      <w:pPr>
        <w:pStyle w:val="ul"/>
        <w:numPr>
          <w:ilvl w:val="0"/>
          <w:numId w:val="14"/>
        </w:numPr>
        <w:ind w:leftChars="0"/>
      </w:pPr>
      <w:r>
        <w:rPr>
          <w:rFonts w:hint="eastAsia"/>
        </w:rPr>
        <w:t>Unordered List</w:t>
      </w:r>
    </w:p>
    <w:p w:rsidR="008E082A" w:rsidRDefault="008E082A" w:rsidP="008E082A">
      <w:pPr>
        <w:pStyle w:val="ul"/>
        <w:numPr>
          <w:ilvl w:val="1"/>
          <w:numId w:val="14"/>
        </w:numPr>
        <w:ind w:leftChars="0"/>
      </w:pPr>
      <w:r>
        <w:rPr>
          <w:rFonts w:hint="eastAsia"/>
        </w:rPr>
        <w:t>Level 2</w:t>
      </w:r>
    </w:p>
    <w:p w:rsidR="008E082A" w:rsidRDefault="008E082A" w:rsidP="008E082A">
      <w:pPr>
        <w:pStyle w:val="ul"/>
        <w:numPr>
          <w:ilvl w:val="2"/>
          <w:numId w:val="14"/>
        </w:numPr>
        <w:ind w:leftChars="0"/>
      </w:pPr>
      <w:r>
        <w:rPr>
          <w:rFonts w:hint="eastAsia"/>
        </w:rPr>
        <w:t xml:space="preserve">Level </w:t>
      </w:r>
      <w:bookmarkStart w:id="3" w:name="_GoBack"/>
      <w:bookmarkEnd w:id="3"/>
      <w:r>
        <w:rPr>
          <w:rFonts w:hint="eastAsia"/>
        </w:rPr>
        <w:t>3</w:t>
      </w:r>
    </w:p>
    <w:p w:rsidR="005F449E" w:rsidRDefault="005F449E" w:rsidP="00311CC6"/>
    <w:p w:rsidR="004D3E78" w:rsidRDefault="004D3E78" w:rsidP="00311CC6"/>
    <w:p w:rsidR="004D3E78" w:rsidRDefault="004D3E78" w:rsidP="00311CC6"/>
    <w:p w:rsidR="004D3E78" w:rsidRDefault="004D3E78" w:rsidP="00311CC6"/>
    <w:p w:rsidR="004D3E78" w:rsidRDefault="004D3E78" w:rsidP="00311CC6"/>
    <w:p w:rsidR="004D3E78" w:rsidRDefault="004D3E78" w:rsidP="00311CC6"/>
    <w:p w:rsidR="004D3E78" w:rsidRDefault="004D3E78" w:rsidP="00311CC6"/>
    <w:p w:rsidR="004D3E78" w:rsidRDefault="004D3E78" w:rsidP="00311CC6"/>
    <w:p w:rsidR="004D3E78" w:rsidRPr="00311CC6" w:rsidRDefault="004D3E78" w:rsidP="00311CC6"/>
    <w:sectPr w:rsidR="004D3E78" w:rsidRPr="00311CC6" w:rsidSect="004725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0D5" w:rsidRDefault="009E00D5" w:rsidP="002E05E0">
      <w:r>
        <w:separator/>
      </w:r>
    </w:p>
  </w:endnote>
  <w:endnote w:type="continuationSeparator" w:id="0">
    <w:p w:rsidR="009E00D5" w:rsidRDefault="009E00D5" w:rsidP="002E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E78" w:rsidRDefault="004D3E78" w:rsidP="004D3E78">
    <w:pPr>
      <w:pStyle w:val="a5"/>
      <w:pBdr>
        <w:top w:val="single" w:sz="12" w:space="1" w:color="2E74B5" w:themeColor="accent1" w:themeShade="BF"/>
      </w:pBdr>
    </w:pPr>
    <w:r>
      <w:fldChar w:fldCharType="begin"/>
    </w:r>
    <w:r>
      <w:instrText>PAGE   \* MERGEFORMAT</w:instrText>
    </w:r>
    <w:r>
      <w:fldChar w:fldCharType="separate"/>
    </w:r>
    <w:r w:rsidR="008E082A" w:rsidRPr="008E082A">
      <w:rPr>
        <w:noProof/>
        <w:lang w:val="ja-JP"/>
      </w:rPr>
      <w:t>2</w:t>
    </w:r>
    <w:r>
      <w:fldChar w:fldCharType="end"/>
    </w:r>
  </w:p>
  <w:p w:rsidR="004D3E78" w:rsidRDefault="004D3E7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E78" w:rsidRDefault="004D3E78" w:rsidP="004D3E78">
    <w:pPr>
      <w:pStyle w:val="a5"/>
      <w:pBdr>
        <w:top w:val="single" w:sz="12" w:space="1" w:color="2E74B5" w:themeColor="accent1" w:themeShade="BF"/>
      </w:pBdr>
      <w:tabs>
        <w:tab w:val="left" w:pos="3255"/>
        <w:tab w:val="right" w:pos="9746"/>
      </w:tabs>
      <w:jc w:val="right"/>
    </w:pPr>
    <w:r>
      <w:fldChar w:fldCharType="begin"/>
    </w:r>
    <w:r>
      <w:instrText>PAGE   \* MERGEFORMAT</w:instrText>
    </w:r>
    <w:r>
      <w:fldChar w:fldCharType="separate"/>
    </w:r>
    <w:r w:rsidR="00472558" w:rsidRPr="00472558">
      <w:rPr>
        <w:noProof/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558" w:rsidRDefault="0047255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0D5" w:rsidRDefault="009E00D5" w:rsidP="002E05E0">
      <w:r>
        <w:separator/>
      </w:r>
    </w:p>
  </w:footnote>
  <w:footnote w:type="continuationSeparator" w:id="0">
    <w:p w:rsidR="009E00D5" w:rsidRDefault="009E00D5" w:rsidP="002E05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E78" w:rsidRDefault="004D3E78" w:rsidP="004D3E78">
    <w:pPr>
      <w:pStyle w:val="a3"/>
      <w:pBdr>
        <w:bottom w:val="single" w:sz="12" w:space="1" w:color="2E74B5" w:themeColor="accent1" w:themeShade="BF"/>
      </w:pBdr>
      <w:jc w:val="left"/>
    </w:pPr>
    <w:r>
      <w:fldChar w:fldCharType="begin"/>
    </w:r>
    <w:r>
      <w:instrText xml:space="preserve"> STYLEREF   "heading 1"   \* MERGEFORMAT </w:instrText>
    </w:r>
    <w:r>
      <w:fldChar w:fldCharType="separate"/>
    </w:r>
    <w:r w:rsidR="008E082A" w:rsidRPr="008E082A">
      <w:rPr>
        <w:b/>
        <w:bCs/>
        <w:noProof/>
      </w:rPr>
      <w:t>Heading1</w:t>
    </w:r>
    <w:r>
      <w:fldChar w:fldCharType="end"/>
    </w:r>
  </w:p>
  <w:p w:rsidR="004D3E78" w:rsidRDefault="004D3E7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07E" w:rsidRDefault="003F307E" w:rsidP="003F307E">
    <w:pPr>
      <w:pStyle w:val="a3"/>
      <w:pBdr>
        <w:bottom w:val="single" w:sz="12" w:space="1" w:color="2E74B5" w:themeColor="accent1" w:themeShade="BF"/>
      </w:pBdr>
      <w:wordWrap w:val="0"/>
      <w:jc w:val="right"/>
    </w:pPr>
    <w:r>
      <w:fldChar w:fldCharType="begin"/>
    </w:r>
    <w:r>
      <w:instrText xml:space="preserve"> STYLEREF  "heading 1"  \* MERGEFORMAT </w:instrText>
    </w:r>
    <w:r>
      <w:fldChar w:fldCharType="separate"/>
    </w:r>
    <w:r w:rsidR="00472558" w:rsidRPr="00472558">
      <w:rPr>
        <w:b/>
        <w:bCs/>
        <w:noProof/>
      </w:rPr>
      <w:t>Heading1</w:t>
    </w:r>
    <w:r>
      <w:fldChar w:fldCharType="end"/>
    </w:r>
  </w:p>
  <w:p w:rsidR="003F307E" w:rsidRDefault="003F307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558" w:rsidRDefault="0047255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6A154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8EADBF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312497F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0A890D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1BE2139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524949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00B586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8CEDAD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AEF9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270CF3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E34202"/>
    <w:multiLevelType w:val="multilevel"/>
    <w:tmpl w:val="18E203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0973EB"/>
    <w:multiLevelType w:val="multilevel"/>
    <w:tmpl w:val="67023FD8"/>
    <w:name w:val="Numbering prefix for heading title"/>
    <w:lvl w:ilvl="0">
      <w:start w:val="1"/>
      <w:numFmt w:val="decimal"/>
      <w:pStyle w:val="headingwithnumber1"/>
      <w:lvlText w:val="%1."/>
      <w:lvlJc w:val="left"/>
      <w:pPr>
        <w:ind w:left="425" w:hanging="425"/>
      </w:pPr>
    </w:lvl>
    <w:lvl w:ilvl="1">
      <w:start w:val="1"/>
      <w:numFmt w:val="decimal"/>
      <w:pStyle w:val="headingwithnumber2"/>
      <w:lvlText w:val="%1.%2."/>
      <w:lvlJc w:val="left"/>
      <w:pPr>
        <w:ind w:left="567" w:hanging="567"/>
      </w:pPr>
    </w:lvl>
    <w:lvl w:ilvl="2">
      <w:start w:val="1"/>
      <w:numFmt w:val="decimal"/>
      <w:pStyle w:val="headingwithnumber3"/>
      <w:lvlText w:val="%1.%2.%3."/>
      <w:lvlJc w:val="left"/>
      <w:pPr>
        <w:ind w:left="709" w:hanging="709"/>
      </w:pPr>
    </w:lvl>
    <w:lvl w:ilvl="3">
      <w:start w:val="1"/>
      <w:numFmt w:val="decimal"/>
      <w:pStyle w:val="headingwithnumber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F481359"/>
    <w:multiLevelType w:val="multilevel"/>
    <w:tmpl w:val="563A5A2C"/>
    <w:styleLink w:val="ul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552" w:hanging="426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977" w:hanging="42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402" w:hanging="426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827" w:hanging="425"/>
      </w:pPr>
      <w:rPr>
        <w:rFonts w:ascii="Symbol" w:hAnsi="Symbol" w:hint="default"/>
        <w:color w:val="auto"/>
      </w:rPr>
    </w:lvl>
  </w:abstractNum>
  <w:abstractNum w:abstractNumId="13" w15:restartNumberingAfterBreak="0">
    <w:nsid w:val="6E4F2171"/>
    <w:multiLevelType w:val="multilevel"/>
    <w:tmpl w:val="563A5A2C"/>
    <w:numStyleLink w:val="ul"/>
  </w:abstractNum>
  <w:abstractNum w:abstractNumId="14" w15:restartNumberingAfterBreak="0">
    <w:nsid w:val="748E41D1"/>
    <w:multiLevelType w:val="multilevel"/>
    <w:tmpl w:val="18E203A4"/>
    <w:lvl w:ilvl="0">
      <w:start w:val="1"/>
      <w:numFmt w:val="decimal"/>
      <w:pStyle w:val="orderedlist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51" w:hanging="426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9923"/>
        </w:tabs>
        <w:ind w:left="1276" w:hanging="425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ind w:left="1701" w:hanging="425"/>
      </w:pPr>
      <w:rPr>
        <w:rFonts w:ascii="Times New Roman" w:hAnsi="Times New Roman" w:hint="default"/>
      </w:rPr>
    </w:lvl>
    <w:lvl w:ilvl="4">
      <w:start w:val="1"/>
      <w:numFmt w:val="lowerLetter"/>
      <w:lvlText w:val="%5."/>
      <w:lvlJc w:val="left"/>
      <w:pPr>
        <w:ind w:left="2126" w:hanging="425"/>
      </w:pPr>
      <w:rPr>
        <w:rFonts w:ascii="Times New Roman" w:hAnsi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8208"/>
        </w:tabs>
        <w:ind w:left="2552" w:hanging="426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799"/>
        </w:tabs>
        <w:ind w:left="2977" w:hanging="425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ind w:left="3402" w:hanging="425"/>
      </w:pPr>
      <w:rPr>
        <w:rFonts w:ascii="Times New Roman" w:hAnsi="Times New Roman" w:hint="default"/>
      </w:rPr>
    </w:lvl>
    <w:lvl w:ilvl="8">
      <w:start w:val="1"/>
      <w:numFmt w:val="lowerRoman"/>
      <w:lvlText w:val="%9."/>
      <w:lvlJc w:val="left"/>
      <w:pPr>
        <w:ind w:left="3827" w:hanging="425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AA"/>
    <w:rsid w:val="00026082"/>
    <w:rsid w:val="000778AB"/>
    <w:rsid w:val="000C197F"/>
    <w:rsid w:val="000D006F"/>
    <w:rsid w:val="001475EF"/>
    <w:rsid w:val="00184A39"/>
    <w:rsid w:val="001A4750"/>
    <w:rsid w:val="0028032C"/>
    <w:rsid w:val="002E05E0"/>
    <w:rsid w:val="002F5992"/>
    <w:rsid w:val="00311CC6"/>
    <w:rsid w:val="003F307E"/>
    <w:rsid w:val="00413738"/>
    <w:rsid w:val="00472558"/>
    <w:rsid w:val="004D3E78"/>
    <w:rsid w:val="005253B1"/>
    <w:rsid w:val="005F449E"/>
    <w:rsid w:val="00635351"/>
    <w:rsid w:val="00644331"/>
    <w:rsid w:val="0074061D"/>
    <w:rsid w:val="007429AA"/>
    <w:rsid w:val="00790C2D"/>
    <w:rsid w:val="007E7CAB"/>
    <w:rsid w:val="00847275"/>
    <w:rsid w:val="00861AEC"/>
    <w:rsid w:val="008B65E9"/>
    <w:rsid w:val="008C101C"/>
    <w:rsid w:val="008E082A"/>
    <w:rsid w:val="008F7AA4"/>
    <w:rsid w:val="00965B75"/>
    <w:rsid w:val="009A0687"/>
    <w:rsid w:val="009E00D5"/>
    <w:rsid w:val="00A478AA"/>
    <w:rsid w:val="00AC28C9"/>
    <w:rsid w:val="00AF5DAC"/>
    <w:rsid w:val="00B3499A"/>
    <w:rsid w:val="00B34DFD"/>
    <w:rsid w:val="00B62F61"/>
    <w:rsid w:val="00B64B30"/>
    <w:rsid w:val="00BD1B24"/>
    <w:rsid w:val="00BE4A7E"/>
    <w:rsid w:val="00C4482C"/>
    <w:rsid w:val="00CD2776"/>
    <w:rsid w:val="00CF71F1"/>
    <w:rsid w:val="00D40C57"/>
    <w:rsid w:val="00DB5823"/>
    <w:rsid w:val="00FC3199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5B762A9-AC77-4893-A2BF-057365F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8A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eading 1"/>
    <w:basedOn w:val="a"/>
    <w:next w:val="a"/>
    <w:link w:val="10"/>
    <w:qFormat/>
    <w:rsid w:val="00413738"/>
    <w:pPr>
      <w:keepNext/>
      <w:outlineLvl w:val="0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2">
    <w:name w:val="heading 2"/>
    <w:aliases w:val="heading 2"/>
    <w:basedOn w:val="a"/>
    <w:next w:val="a"/>
    <w:link w:val="20"/>
    <w:unhideWhenUsed/>
    <w:qFormat/>
    <w:rsid w:val="00413738"/>
    <w:pPr>
      <w:keepNext/>
      <w:outlineLvl w:val="1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3">
    <w:name w:val="heading 3"/>
    <w:aliases w:val="heading 3"/>
    <w:basedOn w:val="a"/>
    <w:next w:val="a"/>
    <w:link w:val="30"/>
    <w:unhideWhenUsed/>
    <w:qFormat/>
    <w:rsid w:val="00413738"/>
    <w:pPr>
      <w:keepNext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4">
    <w:name w:val="heading 4"/>
    <w:aliases w:val="heading 4"/>
    <w:basedOn w:val="a"/>
    <w:next w:val="a"/>
    <w:link w:val="40"/>
    <w:unhideWhenUsed/>
    <w:qFormat/>
    <w:rsid w:val="00413738"/>
    <w:pPr>
      <w:keepNext/>
      <w:outlineLvl w:val="3"/>
    </w:pPr>
    <w:rPr>
      <w:b/>
      <w:bCs/>
      <w:color w:val="1F4E79" w:themeColor="accent1" w:themeShade="80"/>
    </w:rPr>
  </w:style>
  <w:style w:type="paragraph" w:styleId="5">
    <w:name w:val="heading 5"/>
    <w:aliases w:val="heading 5"/>
    <w:basedOn w:val="a"/>
    <w:next w:val="a"/>
    <w:link w:val="50"/>
    <w:unhideWhenUsed/>
    <w:qFormat/>
    <w:rsid w:val="00413738"/>
    <w:pPr>
      <w:keepNext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aliases w:val="heading 6"/>
    <w:basedOn w:val="a"/>
    <w:next w:val="a"/>
    <w:link w:val="60"/>
    <w:unhideWhenUsed/>
    <w:qFormat/>
    <w:rsid w:val="00413738"/>
    <w:pPr>
      <w:keepNext/>
      <w:outlineLvl w:val="5"/>
    </w:pPr>
    <w:rPr>
      <w:b/>
      <w:bCs/>
      <w:color w:val="1F4E79" w:themeColor="accent1" w:themeShade="80"/>
    </w:rPr>
  </w:style>
  <w:style w:type="paragraph" w:styleId="7">
    <w:name w:val="heading 7"/>
    <w:aliases w:val="heading 7"/>
    <w:basedOn w:val="a"/>
    <w:next w:val="a"/>
    <w:link w:val="70"/>
    <w:unhideWhenUsed/>
    <w:qFormat/>
    <w:rsid w:val="00413738"/>
    <w:pPr>
      <w:keepNext/>
      <w:outlineLvl w:val="6"/>
    </w:pPr>
    <w:rPr>
      <w:color w:val="1F4E79" w:themeColor="accent1" w:themeShade="80"/>
    </w:rPr>
  </w:style>
  <w:style w:type="paragraph" w:styleId="8">
    <w:name w:val="heading 8"/>
    <w:aliases w:val="heading 8"/>
    <w:basedOn w:val="a"/>
    <w:next w:val="a"/>
    <w:link w:val="80"/>
    <w:unhideWhenUsed/>
    <w:qFormat/>
    <w:rsid w:val="00413738"/>
    <w:pPr>
      <w:keepNext/>
      <w:outlineLvl w:val="7"/>
    </w:pPr>
    <w:rPr>
      <w:color w:val="1F4E79" w:themeColor="accent1" w:themeShade="80"/>
    </w:rPr>
  </w:style>
  <w:style w:type="paragraph" w:styleId="9">
    <w:name w:val="heading 9"/>
    <w:aliases w:val="heading 9"/>
    <w:basedOn w:val="a"/>
    <w:next w:val="a"/>
    <w:link w:val="90"/>
    <w:unhideWhenUsed/>
    <w:qFormat/>
    <w:rsid w:val="00413738"/>
    <w:pPr>
      <w:keepNext/>
      <w:outlineLvl w:val="8"/>
    </w:pPr>
    <w:rPr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aliases w:val="heading 1 (文字)"/>
    <w:basedOn w:val="a0"/>
    <w:link w:val="1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</w:rPr>
  </w:style>
  <w:style w:type="character" w:customStyle="1" w:styleId="20">
    <w:name w:val="見出し 2 (文字)"/>
    <w:aliases w:val="heading 2 (文字)"/>
    <w:basedOn w:val="a0"/>
    <w:link w:val="2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30">
    <w:name w:val="見出し 3 (文字)"/>
    <w:aliases w:val="heading 3 (文字)"/>
    <w:basedOn w:val="a0"/>
    <w:link w:val="3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40">
    <w:name w:val="見出し 4 (文字)"/>
    <w:aliases w:val="heading 4 (文字)"/>
    <w:basedOn w:val="a0"/>
    <w:link w:val="4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50">
    <w:name w:val="見出し 5 (文字)"/>
    <w:aliases w:val="heading 5 (文字)"/>
    <w:basedOn w:val="a0"/>
    <w:link w:val="5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60">
    <w:name w:val="見出し 6 (文字)"/>
    <w:aliases w:val="heading 6 (文字)"/>
    <w:basedOn w:val="a0"/>
    <w:link w:val="6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70">
    <w:name w:val="見出し 7 (文字)"/>
    <w:aliases w:val="heading 7 (文字)"/>
    <w:basedOn w:val="a0"/>
    <w:link w:val="7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80">
    <w:name w:val="見出し 8 (文字)"/>
    <w:aliases w:val="heading 8 (文字)"/>
    <w:basedOn w:val="a0"/>
    <w:link w:val="8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90">
    <w:name w:val="見出し 9 (文字)"/>
    <w:aliases w:val="heading 9 (文字)"/>
    <w:basedOn w:val="a0"/>
    <w:link w:val="9"/>
    <w:rsid w:val="00413738"/>
    <w:rPr>
      <w:color w:val="1F4E79" w:themeColor="accent1" w:themeShade="80"/>
      <w:kern w:val="2"/>
      <w:sz w:val="21"/>
      <w:szCs w:val="24"/>
    </w:rPr>
  </w:style>
  <w:style w:type="paragraph" w:styleId="a3">
    <w:name w:val="header"/>
    <w:basedOn w:val="a"/>
    <w:link w:val="a4"/>
    <w:uiPriority w:val="99"/>
    <w:rsid w:val="002E05E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E05E0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rsid w:val="002E05E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E05E0"/>
    <w:rPr>
      <w:kern w:val="2"/>
      <w:sz w:val="21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8F7AA4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8F7AA4"/>
  </w:style>
  <w:style w:type="paragraph" w:styleId="21">
    <w:name w:val="toc 2"/>
    <w:basedOn w:val="a"/>
    <w:next w:val="a"/>
    <w:autoRedefine/>
    <w:uiPriority w:val="39"/>
    <w:rsid w:val="008F7AA4"/>
    <w:pPr>
      <w:ind w:leftChars="100" w:left="210"/>
    </w:pPr>
  </w:style>
  <w:style w:type="paragraph" w:styleId="31">
    <w:name w:val="toc 3"/>
    <w:basedOn w:val="a"/>
    <w:next w:val="a"/>
    <w:autoRedefine/>
    <w:uiPriority w:val="39"/>
    <w:rsid w:val="008F7AA4"/>
    <w:pPr>
      <w:ind w:leftChars="200" w:left="420"/>
    </w:pPr>
  </w:style>
  <w:style w:type="character" w:styleId="a8">
    <w:name w:val="Hyperlink"/>
    <w:basedOn w:val="a0"/>
    <w:uiPriority w:val="99"/>
    <w:unhideWhenUsed/>
    <w:rsid w:val="008F7AA4"/>
    <w:rPr>
      <w:color w:val="0563C1" w:themeColor="hyperlink"/>
      <w:u w:val="single"/>
    </w:rPr>
  </w:style>
  <w:style w:type="paragraph" w:customStyle="1" w:styleId="headingwithnumber1">
    <w:name w:val="heading with number 1"/>
    <w:basedOn w:val="1"/>
    <w:next w:val="a"/>
    <w:qFormat/>
    <w:rsid w:val="00026082"/>
    <w:pPr>
      <w:numPr>
        <w:numId w:val="12"/>
      </w:numPr>
    </w:pPr>
  </w:style>
  <w:style w:type="paragraph" w:customStyle="1" w:styleId="headingwithnumber2">
    <w:name w:val="heading with number 2"/>
    <w:basedOn w:val="2"/>
    <w:next w:val="a"/>
    <w:qFormat/>
    <w:rsid w:val="002F5992"/>
    <w:pPr>
      <w:numPr>
        <w:ilvl w:val="1"/>
        <w:numId w:val="12"/>
      </w:numPr>
    </w:pPr>
  </w:style>
  <w:style w:type="paragraph" w:styleId="a9">
    <w:name w:val="List Paragraph"/>
    <w:basedOn w:val="a"/>
    <w:uiPriority w:val="34"/>
    <w:qFormat/>
    <w:rsid w:val="00965B75"/>
    <w:pPr>
      <w:ind w:leftChars="400" w:left="840"/>
    </w:pPr>
  </w:style>
  <w:style w:type="paragraph" w:customStyle="1" w:styleId="headingwithnumber3">
    <w:name w:val="heading with number 3"/>
    <w:basedOn w:val="3"/>
    <w:next w:val="a"/>
    <w:qFormat/>
    <w:rsid w:val="00635351"/>
    <w:pPr>
      <w:numPr>
        <w:ilvl w:val="2"/>
        <w:numId w:val="12"/>
      </w:numPr>
    </w:pPr>
  </w:style>
  <w:style w:type="paragraph" w:customStyle="1" w:styleId="headingwithnumber4">
    <w:name w:val="heading with number 4"/>
    <w:basedOn w:val="4"/>
    <w:qFormat/>
    <w:rsid w:val="00861AEC"/>
    <w:pPr>
      <w:numPr>
        <w:ilvl w:val="3"/>
        <w:numId w:val="12"/>
      </w:numPr>
    </w:pPr>
  </w:style>
  <w:style w:type="paragraph" w:customStyle="1" w:styleId="ol">
    <w:name w:val="ol"/>
    <w:basedOn w:val="a"/>
    <w:rsid w:val="00DB5823"/>
    <w:pPr>
      <w:numPr>
        <w:numId w:val="13"/>
      </w:numPr>
    </w:pPr>
  </w:style>
  <w:style w:type="paragraph" w:customStyle="1" w:styleId="ul">
    <w:name w:val="ul"/>
    <w:basedOn w:val="a"/>
    <w:uiPriority w:val="99"/>
    <w:rsid w:val="005F449E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df5\testdata-ooxml\Normaldot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2838F-FDC0-40ED-9750-F2DEB2854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Normaldot.dot</Template>
  <TotalTime>299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Toshihiko Makita</dc:creator>
  <cp:keywords/>
  <dc:description/>
  <cp:lastModifiedBy>Toshihiko Makita</cp:lastModifiedBy>
  <cp:revision>28</cp:revision>
  <dcterms:created xsi:type="dcterms:W3CDTF">2017-08-04T14:28:00Z</dcterms:created>
  <dcterms:modified xsi:type="dcterms:W3CDTF">2017-08-16T14:04:00Z</dcterms:modified>
</cp:coreProperties>
</file>